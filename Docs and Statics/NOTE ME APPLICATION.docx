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81DFE" w14:textId="6C934727" w:rsidR="00505CBF" w:rsidRDefault="001A61BC">
      <w:pPr>
        <w:pStyle w:val="Title"/>
      </w:pPr>
      <w:r>
        <w:t>NOte ME APPLICATION</w:t>
      </w:r>
    </w:p>
    <w:p w14:paraId="2CB351D9" w14:textId="31E09467" w:rsidR="008E70C5" w:rsidRDefault="00505CBF">
      <w:pPr>
        <w:pStyle w:val="Title"/>
      </w:pPr>
      <w:r w:rsidRPr="00505CBF">
        <w:rPr>
          <w:sz w:val="24"/>
        </w:rPr>
        <w:t xml:space="preserve">for: </w:t>
      </w:r>
      <w:r w:rsidR="001A61BC">
        <w:rPr>
          <w:sz w:val="24"/>
        </w:rPr>
        <w:t>ANDROID USERS</w:t>
      </w:r>
      <w:r w:rsidR="001E4D1E">
        <w:br/>
        <w:t>Project Scope</w:t>
      </w:r>
    </w:p>
    <w:sdt>
      <w:sdtPr>
        <w:id w:val="216403978"/>
        <w:placeholder>
          <w:docPart w:val="E5907CE52640204D80D7FB4AADB1768B"/>
        </w:placeholder>
        <w:date w:fullDate="2022-09-30T00:00:00Z">
          <w:dateFormat w:val="MMMM d, yyyy"/>
          <w:lid w:val="en-US"/>
          <w:storeMappedDataAs w:val="dateTime"/>
          <w:calendar w:val="gregorian"/>
        </w:date>
      </w:sdtPr>
      <w:sdtContent>
        <w:p w14:paraId="7657AAA0" w14:textId="707FBDAD" w:rsidR="008E70C5" w:rsidRDefault="001A61BC">
          <w:pPr>
            <w:pStyle w:val="Subtitle"/>
          </w:pPr>
          <w:r>
            <w:t xml:space="preserve">September </w:t>
          </w:r>
          <w:r w:rsidR="00400B19">
            <w:t>30</w:t>
          </w:r>
          <w:r>
            <w:t>, 2022</w:t>
          </w:r>
        </w:p>
      </w:sdtContent>
    </w:sdt>
    <w:p w14:paraId="1C39B031" w14:textId="77777777" w:rsidR="008E70C5" w:rsidRDefault="001E4D1E">
      <w:pPr>
        <w:pStyle w:val="Heading1"/>
      </w:pPr>
      <w:r>
        <w:t>Overview</w:t>
      </w:r>
    </w:p>
    <w:p w14:paraId="6C290936" w14:textId="77777777" w:rsidR="008E70C5" w:rsidRDefault="001E4D1E">
      <w:pPr>
        <w:pStyle w:val="Heading2"/>
      </w:pPr>
      <w:r>
        <w:t>Project Background and Description</w:t>
      </w:r>
    </w:p>
    <w:p w14:paraId="0E913D7C" w14:textId="6467A8EE" w:rsidR="001A61BC" w:rsidRDefault="001A61BC">
      <w:r>
        <w:t xml:space="preserve">Note me application is a small light weight android note taking application that allows the user to take down notes of important things and store them in the internet and they can be able to retrieve them later on a different android phone. The application comes light weigh and does not </w:t>
      </w:r>
      <w:r w:rsidR="00CF727F">
        <w:t>contain tracking</w:t>
      </w:r>
      <w:r>
        <w:t xml:space="preserve"> of personal bio and bombardment of ads like most note taking application and it can run on lower end and earlier android version unlike common note taking applicatio</w:t>
      </w:r>
      <w:r w:rsidR="007A65FE">
        <w:t>n</w:t>
      </w:r>
      <w:r>
        <w:t>s.</w:t>
      </w:r>
    </w:p>
    <w:p w14:paraId="29ACCC47" w14:textId="77777777" w:rsidR="008E70C5" w:rsidRDefault="001E4D1E">
      <w:pPr>
        <w:pStyle w:val="Heading2"/>
      </w:pPr>
      <w:r>
        <w:t>Project Scope</w:t>
      </w:r>
    </w:p>
    <w:p w14:paraId="1FC3C430" w14:textId="7AB87E27" w:rsidR="00582767" w:rsidRDefault="00582767">
      <w:r>
        <w:t>In order to achieve the objective named above the project will be implemented in 2 module form factors i.e. A backend system and frontend system which will be the android application this is with a view of making it as lightweight as possible. The services of the application can only be accessed through an android phone</w:t>
      </w:r>
    </w:p>
    <w:p w14:paraId="35527C98" w14:textId="5B65B557" w:rsidR="00AD6542" w:rsidRDefault="00983749" w:rsidP="00AD6542">
      <w:pPr>
        <w:jc w:val="center"/>
      </w:pPr>
      <w:r>
        <w:rPr>
          <w:noProof/>
        </w:rPr>
        <w:drawing>
          <wp:inline distT="0" distB="0" distL="0" distR="0" wp14:anchorId="67EAB47A" wp14:editId="062FEB32">
            <wp:extent cx="890547" cy="215373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897651" cy="2170915"/>
                    </a:xfrm>
                    <a:prstGeom prst="rect">
                      <a:avLst/>
                    </a:prstGeom>
                  </pic:spPr>
                </pic:pic>
              </a:graphicData>
            </a:graphic>
          </wp:inline>
        </w:drawing>
      </w:r>
    </w:p>
    <w:p w14:paraId="3882A318" w14:textId="77777777" w:rsidR="00345F2B" w:rsidRDefault="00345F2B" w:rsidP="00345F2B">
      <w:r>
        <w:t>The functionalities that will be implemented at a high level are: -</w:t>
      </w:r>
    </w:p>
    <w:p w14:paraId="06B79B53" w14:textId="624E8C9D" w:rsidR="00345F2B" w:rsidRDefault="00983749" w:rsidP="00345F2B">
      <w:pPr>
        <w:pStyle w:val="Heading3"/>
      </w:pPr>
      <w:r>
        <w:t>Android</w:t>
      </w:r>
      <w:r w:rsidR="00345F2B">
        <w:t xml:space="preserve"> Module</w:t>
      </w:r>
    </w:p>
    <w:p w14:paraId="4CCE7D31" w14:textId="77777777" w:rsidR="00345F2B" w:rsidRDefault="00345F2B" w:rsidP="00345F2B">
      <w:r>
        <w:t>Membership module will include: -</w:t>
      </w:r>
    </w:p>
    <w:p w14:paraId="28A5A9ED" w14:textId="7F9ABFBD" w:rsidR="00345F2B" w:rsidRDefault="00345F2B" w:rsidP="00345F2B">
      <w:pPr>
        <w:pStyle w:val="ListParagraph"/>
        <w:numPr>
          <w:ilvl w:val="0"/>
          <w:numId w:val="7"/>
        </w:numPr>
      </w:pPr>
      <w:r>
        <w:t>New members’ registration</w:t>
      </w:r>
      <w:r w:rsidR="0022130C">
        <w:t xml:space="preserve"> process</w:t>
      </w:r>
      <w:r w:rsidR="00983749">
        <w:t>.</w:t>
      </w:r>
    </w:p>
    <w:p w14:paraId="7674BCDD" w14:textId="14C16E46" w:rsidR="00345F2B" w:rsidRDefault="00983749" w:rsidP="00345F2B">
      <w:pPr>
        <w:pStyle w:val="ListParagraph"/>
        <w:numPr>
          <w:ilvl w:val="0"/>
          <w:numId w:val="7"/>
        </w:numPr>
      </w:pPr>
      <w:r>
        <w:t>Login</w:t>
      </w:r>
      <w:r w:rsidR="00345F2B">
        <w:t xml:space="preserve"> of existing members</w:t>
      </w:r>
      <w:r>
        <w:t>.</w:t>
      </w:r>
    </w:p>
    <w:p w14:paraId="777E6D55" w14:textId="300088CE" w:rsidR="0022130C" w:rsidRDefault="00345F2B" w:rsidP="00345F2B">
      <w:pPr>
        <w:pStyle w:val="ListParagraph"/>
        <w:numPr>
          <w:ilvl w:val="0"/>
          <w:numId w:val="7"/>
        </w:numPr>
      </w:pPr>
      <w:r>
        <w:t xml:space="preserve">Management of member </w:t>
      </w:r>
      <w:r w:rsidR="00983749">
        <w:t>notes</w:t>
      </w:r>
    </w:p>
    <w:p w14:paraId="48354A3E" w14:textId="7BE232CE" w:rsidR="00345F2B" w:rsidRDefault="00983749" w:rsidP="00345F2B">
      <w:pPr>
        <w:pStyle w:val="ListParagraph"/>
        <w:numPr>
          <w:ilvl w:val="0"/>
          <w:numId w:val="7"/>
        </w:numPr>
      </w:pPr>
      <w:r>
        <w:t>Updating of member notes</w:t>
      </w:r>
    </w:p>
    <w:p w14:paraId="3F6E09CF" w14:textId="05D91799" w:rsidR="0022130C" w:rsidRDefault="00983749" w:rsidP="00345F2B">
      <w:pPr>
        <w:pStyle w:val="ListParagraph"/>
        <w:numPr>
          <w:ilvl w:val="0"/>
          <w:numId w:val="7"/>
        </w:numPr>
      </w:pPr>
      <w:r>
        <w:t>Updating of member profile</w:t>
      </w:r>
    </w:p>
    <w:p w14:paraId="7B7B2981" w14:textId="1D3E6F04" w:rsidR="00A07CC4" w:rsidRDefault="00983749" w:rsidP="00345F2B">
      <w:pPr>
        <w:pStyle w:val="ListParagraph"/>
        <w:numPr>
          <w:ilvl w:val="0"/>
          <w:numId w:val="7"/>
        </w:numPr>
      </w:pPr>
      <w:r>
        <w:t>Delete notes</w:t>
      </w:r>
    </w:p>
    <w:p w14:paraId="7F35A9F7" w14:textId="5AEC3EA8" w:rsidR="00983749" w:rsidRDefault="00983749" w:rsidP="00345F2B">
      <w:pPr>
        <w:pStyle w:val="ListParagraph"/>
        <w:numPr>
          <w:ilvl w:val="0"/>
          <w:numId w:val="7"/>
        </w:numPr>
      </w:pPr>
      <w:r>
        <w:t>Delete account</w:t>
      </w:r>
    </w:p>
    <w:p w14:paraId="31FEE9BA" w14:textId="16CCA034" w:rsidR="00A02DF3" w:rsidRPr="00570B7D" w:rsidRDefault="00983749" w:rsidP="00570B7D">
      <w:pPr>
        <w:pStyle w:val="ListParagraph"/>
        <w:numPr>
          <w:ilvl w:val="0"/>
          <w:numId w:val="7"/>
        </w:numPr>
      </w:pPr>
      <w:r>
        <w:lastRenderedPageBreak/>
        <w:t>Sync notes to the internet</w:t>
      </w:r>
    </w:p>
    <w:p w14:paraId="1B595678" w14:textId="1E0DC26A" w:rsidR="00345F2B" w:rsidRDefault="00983749" w:rsidP="00345F2B">
      <w:pPr>
        <w:pStyle w:val="Heading3"/>
      </w:pPr>
      <w:r>
        <w:t>Backend</w:t>
      </w:r>
      <w:r w:rsidR="00345F2B">
        <w:t xml:space="preserve"> Module</w:t>
      </w:r>
    </w:p>
    <w:p w14:paraId="6F94607F" w14:textId="42FDB6DB" w:rsidR="000450CC" w:rsidRDefault="00983749" w:rsidP="00A116D5">
      <w:r>
        <w:t>Since the application will be allowing the user to store their notes in the internet this module will help in the communication of the android application and the database storing the notes on the internet.</w:t>
      </w:r>
      <w:r w:rsidR="002647A5">
        <w:t xml:space="preserve"> It will perform mostly HTTP calls from the android application to it.</w:t>
      </w:r>
    </w:p>
    <w:p w14:paraId="7A8063A0" w14:textId="6BD9F1E8" w:rsidR="000A3665" w:rsidRDefault="000A3665" w:rsidP="00345F2B"/>
    <w:p w14:paraId="6ACD4744" w14:textId="77777777" w:rsidR="008E70C5" w:rsidRDefault="001E4D1E">
      <w:pPr>
        <w:pStyle w:val="Heading2"/>
      </w:pPr>
      <w:r>
        <w:t>High-Level Requirements</w:t>
      </w:r>
    </w:p>
    <w:p w14:paraId="6033EBF2" w14:textId="3118A4D4" w:rsidR="008E70C5" w:rsidRDefault="00C95BD5">
      <w:pPr>
        <w:pStyle w:val="NoSpacing"/>
      </w:pPr>
      <w:r>
        <w:t xml:space="preserve">The system is </w:t>
      </w:r>
      <w:r w:rsidR="00C61C7B">
        <w:t>an</w:t>
      </w:r>
      <w:r w:rsidR="006D08C4">
        <w:t xml:space="preserve"> android </w:t>
      </w:r>
      <w:r>
        <w:t xml:space="preserve">application. As such, any </w:t>
      </w:r>
      <w:r w:rsidR="006D08C4">
        <w:t xml:space="preserve">android </w:t>
      </w:r>
      <w:r>
        <w:t>device with internet access</w:t>
      </w:r>
      <w:r w:rsidR="006D08C4">
        <w:t xml:space="preserve"> so as to download the application after which internet access may or may not be needed</w:t>
      </w:r>
      <w:r>
        <w:t xml:space="preserve"> </w:t>
      </w:r>
    </w:p>
    <w:p w14:paraId="42EF8EE3" w14:textId="77777777" w:rsidR="00C95BD5" w:rsidRDefault="00C95BD5">
      <w:pPr>
        <w:pStyle w:val="NoSpacing"/>
      </w:pPr>
    </w:p>
    <w:p w14:paraId="7B496A7C" w14:textId="77777777" w:rsidR="008E70C5" w:rsidRDefault="001E4D1E">
      <w:r>
        <w:t>The new system must include the following:</w:t>
      </w:r>
    </w:p>
    <w:p w14:paraId="4A8716F3" w14:textId="2DE762B3" w:rsidR="008E70C5" w:rsidRDefault="001E4D1E">
      <w:pPr>
        <w:pStyle w:val="ListBullet"/>
      </w:pPr>
      <w:r>
        <w:t>A</w:t>
      </w:r>
      <w:r w:rsidR="006D08C4">
        <w:t>llow users to register and login successfully</w:t>
      </w:r>
    </w:p>
    <w:p w14:paraId="3B884484" w14:textId="7C679C62" w:rsidR="008E70C5" w:rsidRDefault="006D08C4">
      <w:pPr>
        <w:pStyle w:val="ListBullet"/>
      </w:pPr>
      <w:r>
        <w:t>Allow user to create, read, Update and delete notes</w:t>
      </w:r>
    </w:p>
    <w:p w14:paraId="75B9466E" w14:textId="11FF2E31" w:rsidR="008E70C5" w:rsidRDefault="006D08C4">
      <w:pPr>
        <w:pStyle w:val="ListBullet"/>
      </w:pPr>
      <w:r>
        <w:t>Allow user to manage their profiles, delete profile, sync notes to internet.</w:t>
      </w:r>
    </w:p>
    <w:p w14:paraId="5FCFD8EE" w14:textId="77777777" w:rsidR="008E70C5" w:rsidRDefault="001E4D1E">
      <w:pPr>
        <w:pStyle w:val="Heading2"/>
      </w:pPr>
      <w:r>
        <w:t>Deliverables</w:t>
      </w:r>
    </w:p>
    <w:p w14:paraId="43C1FCC0" w14:textId="77777777" w:rsidR="008E70C5" w:rsidRDefault="008B2E76" w:rsidP="008B2E76">
      <w:pPr>
        <w:pStyle w:val="ListParagraph"/>
        <w:numPr>
          <w:ilvl w:val="0"/>
          <w:numId w:val="10"/>
        </w:numPr>
      </w:pPr>
      <w:r>
        <w:t>Back-end software that is hosted in the cloud.</w:t>
      </w:r>
    </w:p>
    <w:p w14:paraId="040A26DF" w14:textId="2039A117" w:rsidR="00260D96" w:rsidRDefault="00260D96" w:rsidP="008B2E76">
      <w:pPr>
        <w:pStyle w:val="ListParagraph"/>
        <w:numPr>
          <w:ilvl w:val="0"/>
          <w:numId w:val="10"/>
        </w:numPr>
      </w:pPr>
      <w:r>
        <w:t xml:space="preserve">UI Prototype for both members and </w:t>
      </w:r>
      <w:r w:rsidR="00CF727F">
        <w:t>testers</w:t>
      </w:r>
      <w:r>
        <w:t xml:space="preserve">. </w:t>
      </w:r>
    </w:p>
    <w:p w14:paraId="59543252" w14:textId="4E815B14" w:rsidR="008B2E76" w:rsidRDefault="008B2E76" w:rsidP="008B2E76">
      <w:pPr>
        <w:pStyle w:val="ListParagraph"/>
        <w:numPr>
          <w:ilvl w:val="0"/>
          <w:numId w:val="10"/>
        </w:numPr>
      </w:pPr>
      <w:r>
        <w:t xml:space="preserve">Members responsive </w:t>
      </w:r>
      <w:r w:rsidR="00CF727F">
        <w:t xml:space="preserve">android </w:t>
      </w:r>
      <w:r>
        <w:t>application accessible.</w:t>
      </w:r>
    </w:p>
    <w:p w14:paraId="0E1B50C7" w14:textId="77777777" w:rsidR="008B2E76" w:rsidRDefault="008B2E76" w:rsidP="008B2E76">
      <w:pPr>
        <w:pStyle w:val="ListParagraph"/>
        <w:numPr>
          <w:ilvl w:val="0"/>
          <w:numId w:val="10"/>
        </w:numPr>
      </w:pPr>
      <w:r>
        <w:t>User documentation manual.</w:t>
      </w:r>
    </w:p>
    <w:p w14:paraId="48F6A5BA" w14:textId="77777777" w:rsidR="008B2E76" w:rsidRDefault="008B2E76" w:rsidP="008B2E76">
      <w:pPr>
        <w:pStyle w:val="ListParagraph"/>
        <w:numPr>
          <w:ilvl w:val="0"/>
          <w:numId w:val="10"/>
        </w:numPr>
      </w:pPr>
      <w:r>
        <w:t xml:space="preserve">Technical documentation  </w:t>
      </w:r>
    </w:p>
    <w:p w14:paraId="3940BCB1" w14:textId="77777777" w:rsidR="008E70C5" w:rsidRDefault="001E4D1E">
      <w:pPr>
        <w:pStyle w:val="Heading2"/>
      </w:pPr>
      <w:r>
        <w:t>Affected Parties</w:t>
      </w:r>
    </w:p>
    <w:p w14:paraId="53DDCBA3" w14:textId="2E994317" w:rsidR="00554E20" w:rsidRDefault="00D86C03" w:rsidP="00DC4645">
      <w:pPr>
        <w:pStyle w:val="ListParagraph"/>
        <w:numPr>
          <w:ilvl w:val="0"/>
          <w:numId w:val="11"/>
        </w:numPr>
      </w:pPr>
      <w:r>
        <w:t>Android users using manual note taking</w:t>
      </w:r>
    </w:p>
    <w:p w14:paraId="6DB592A0" w14:textId="77777777" w:rsidR="008E70C5" w:rsidRDefault="001E4D1E">
      <w:pPr>
        <w:pStyle w:val="Heading2"/>
      </w:pPr>
      <w:r>
        <w:t>Implementation Plan</w:t>
      </w:r>
    </w:p>
    <w:p w14:paraId="69C6FDCE" w14:textId="77777777" w:rsidR="008E70C5" w:rsidRDefault="00260D96">
      <w:r>
        <w:t xml:space="preserve">The project will kick off with the implementation of stubs necessary to enable development of the prototype. </w:t>
      </w:r>
    </w:p>
    <w:p w14:paraId="32220B62" w14:textId="1B22C13D" w:rsidR="00932302" w:rsidRDefault="00260D96">
      <w:r>
        <w:t xml:space="preserve">After the stubs, the UI prototype will be developed. Once the prototype has been developed, the </w:t>
      </w:r>
      <w:r w:rsidR="00CF727F">
        <w:t>testers</w:t>
      </w:r>
      <w:r>
        <w:t xml:space="preserve"> will go through it and approve of it. This stage is to ensure that all required functionalities have been factored and that the user experience (UX) is excellent.</w:t>
      </w:r>
      <w:r w:rsidR="00932302">
        <w:t xml:space="preserve"> The UI will be developed using Figma.</w:t>
      </w:r>
    </w:p>
    <w:p w14:paraId="1F5BFC0E" w14:textId="5D212363" w:rsidR="00932302" w:rsidRDefault="00932302">
      <w:r>
        <w:t>The android application will be built using Android Studio IDE.</w:t>
      </w:r>
    </w:p>
    <w:p w14:paraId="731EEF7E" w14:textId="4B16972B" w:rsidR="00932302" w:rsidRDefault="00932302">
      <w:r>
        <w:t>The Backend application will be built using JetBrains IntelliJ IDEA and the database will be MongoDB</w:t>
      </w:r>
    </w:p>
    <w:p w14:paraId="3606FA57" w14:textId="45D5ABBA" w:rsidR="00260D96" w:rsidRDefault="00260D96">
      <w:r>
        <w:t xml:space="preserve">After the UI prototype has been done, the stubs will be replaced with the business logic, starting with </w:t>
      </w:r>
      <w:r w:rsidR="00CF727F">
        <w:t>backend</w:t>
      </w:r>
      <w:r>
        <w:t xml:space="preserve"> module, followed by </w:t>
      </w:r>
      <w:r w:rsidR="00CF727F">
        <w:t>android module.</w:t>
      </w:r>
    </w:p>
    <w:p w14:paraId="44BEAF9A" w14:textId="4F68232A" w:rsidR="00260D96" w:rsidRDefault="00260D96">
      <w:r>
        <w:t>Email</w:t>
      </w:r>
      <w:r w:rsidR="00CF727F">
        <w:t xml:space="preserve">s </w:t>
      </w:r>
      <w:r>
        <w:t>alerts will be integrated as part of modules development.</w:t>
      </w:r>
    </w:p>
    <w:p w14:paraId="6263722C" w14:textId="77777777" w:rsidR="00F374EC" w:rsidRDefault="00F374EC">
      <w:r>
        <w:t xml:space="preserve">Signing off, commissioning and training will follow </w:t>
      </w:r>
      <w:r w:rsidR="00A77CAE">
        <w:t>thereafter</w:t>
      </w:r>
      <w:r>
        <w:t>.</w:t>
      </w:r>
    </w:p>
    <w:p w14:paraId="66A74223" w14:textId="77777777" w:rsidR="008E70C5" w:rsidRDefault="008E70C5"/>
    <w:p w14:paraId="5ABB75DD" w14:textId="77777777" w:rsidR="008E70C5" w:rsidRDefault="008E70C5"/>
    <w:sectPr w:rsidR="008E70C5">
      <w:headerReference w:type="default" r:id="rId1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2609F" w14:textId="77777777" w:rsidR="00501419" w:rsidRDefault="00501419">
      <w:pPr>
        <w:spacing w:after="0" w:line="240" w:lineRule="auto"/>
      </w:pPr>
      <w:r>
        <w:separator/>
      </w:r>
    </w:p>
  </w:endnote>
  <w:endnote w:type="continuationSeparator" w:id="0">
    <w:p w14:paraId="1D01662D" w14:textId="77777777" w:rsidR="00501419" w:rsidRDefault="00501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06598" w14:textId="77777777" w:rsidR="00501419" w:rsidRDefault="00501419">
      <w:pPr>
        <w:spacing w:after="0" w:line="240" w:lineRule="auto"/>
      </w:pPr>
      <w:r>
        <w:separator/>
      </w:r>
    </w:p>
  </w:footnote>
  <w:footnote w:type="continuationSeparator" w:id="0">
    <w:p w14:paraId="6ADF4F39" w14:textId="77777777" w:rsidR="00501419" w:rsidRDefault="00501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5A9E8" w14:textId="77777777" w:rsidR="008E70C5" w:rsidRDefault="001E4D1E">
    <w:pPr>
      <w:pStyle w:val="Header"/>
    </w:pPr>
    <w:r>
      <w:rPr>
        <w:noProof/>
        <w:lang w:eastAsia="en-US"/>
      </w:rPr>
      <mc:AlternateContent>
        <mc:Choice Requires="wps">
          <w:drawing>
            <wp:anchor distT="0" distB="0" distL="114300" distR="114300" simplePos="0" relativeHeight="251659264" behindDoc="0" locked="0" layoutInCell="1" allowOverlap="1" wp14:anchorId="169F474F" wp14:editId="777F5433">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E12B3" w14:textId="77777777" w:rsidR="008E70C5" w:rsidRDefault="001E4D1E">
                          <w:pPr>
                            <w:pStyle w:val="Footer"/>
                          </w:pPr>
                          <w:r>
                            <w:fldChar w:fldCharType="begin"/>
                          </w:r>
                          <w:r>
                            <w:instrText xml:space="preserve"> PAGE   \* MERGEFORMAT </w:instrText>
                          </w:r>
                          <w:r>
                            <w:fldChar w:fldCharType="separate"/>
                          </w:r>
                          <w:r w:rsidR="00C83EF7">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69F474F"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yiPXQIAACwFAAAOAAAAZHJzL2Uyb0RvYy54bWysVN9P2zAQfp+0/8Hy+0gLGioVKepATJMQ&#13;&#10;IGDi2XVsGs3xeedrk+6v39lJWsT2wrQX5+L7/d13Pr/oGie2BmMNvpTTo4kUxmuoav9Syu9P159m&#13;&#10;UkRSvlIOvCnlzkR5sfj44bwNc3MMa3CVQcFBfJy3oZRrojAviqjXplHxCILxrLSAjSL+xZeiQtVy&#13;&#10;9MYVx5PJadECVgFBmxj59qpXykWOb63RdGdtNCRcKbk2yifmc5XOYnGu5i+owrrWQxnqH6poVO05&#13;&#10;6T7UlSIlNlj/EaqpNUIES0camgKsrbXJPXA308mbbh7XKpjcC4MTwx6m+P/C6tvtY7hHQd0X6HiA&#13;&#10;CZA2xHnky9RPZ7FJX65UsJ4h3O1hMx0JzZcnJ2eTM9ZoVk1nx7NZhrU4OAeM9NVAI5JQSuSpZLDU&#13;&#10;9iYSJ2TT0STl8nBdO5cn47xoS3l68nmSHfYa9nA+2Zo84yHMofAs0c6ZZOP8g7GirnL96SKzy1w6&#13;&#10;FFvFvFBaG0+59RyXrZOV5SLe4zjYH6p6j3Pfx5gZPO2dm9oD5u7flF39GEu2vT0D+arvJFK36oaB&#13;&#10;rqDa8ZwR+hWIQV/XPI0bFeleIXOeB8h7THd8WAeMOgySFGvAX3+7T/ZMRdZK0fIOlTL+3Cg0Urhv&#13;&#10;nkmaFm4UcBRWo+A3zSUw/FN+IYLOIjsguVG0CM0zr/cyZWGV8ppzlZJG8ZL6TebnQZvlMhvxWgVF&#13;&#10;N/4x6BQ6TSNx66l7VhgGAhIz9xbG7VLzNzzsbTNRwnJDzMZM0gRoj+IANK9k5u7wfKSdf/2frQ6P&#13;&#10;3OI3AAAA//8DAFBLAwQUAAYACAAAACEAW1OqNd0AAAAIAQAADwAAAGRycy9kb3ducmV2LnhtbEyP&#13;&#10;S0/DMBCE70j8B2uRuFGH8lCUxqkQjx7gRIoQx22yiQPxOordNPDrWbjAZaTVaGbny9ez69VEY+g8&#13;&#10;GzhfJKCIK1933Bp42T6cpaBCRK6x90wGPinAujg+yjGr/YGfaSpjq6SEQ4YGbIxDpnWoLDkMCz8Q&#13;&#10;i9f40WGUc2x1PeJByl2vl0lyrR12LB8sDnRrqfoo905mvD4lbvPV2Df3iE0o7Xba3L8bc3oy361E&#13;&#10;blagIs3xLwE/DBKEQobt/J7roHoDQhN/Vbyri0tQOwPLNAVd5Po/QPENAAD//wMAUEsBAi0AFAAG&#13;&#10;AAgAAAAhALaDOJL+AAAA4QEAABMAAAAAAAAAAAAAAAAAAAAAAFtDb250ZW50X1R5cGVzXS54bWxQ&#13;&#10;SwECLQAUAAYACAAAACEAOP0h/9YAAACUAQAACwAAAAAAAAAAAAAAAAAvAQAAX3JlbHMvLnJlbHNQ&#13;&#10;SwECLQAUAAYACAAAACEA4TMoj10CAAAsBQAADgAAAAAAAAAAAAAAAAAuAgAAZHJzL2Uyb0RvYy54&#13;&#10;bWxQSwECLQAUAAYACAAAACEAW1OqNd0AAAAIAQAADwAAAAAAAAAAAAAAAAC3BAAAZHJzL2Rvd25y&#13;&#10;ZXYueG1sUEsFBgAAAAAEAAQA8wAAAMEFAAAAAA==&#13;&#10;" filled="f" stroked="f" strokeweight=".5pt">
              <v:textbox style="mso-fit-shape-to-text:t" inset="0,0,0,0">
                <w:txbxContent>
                  <w:p w14:paraId="6ACE12B3" w14:textId="77777777" w:rsidR="008E70C5" w:rsidRDefault="001E4D1E">
                    <w:pPr>
                      <w:pStyle w:val="Footer"/>
                    </w:pPr>
                    <w:r>
                      <w:fldChar w:fldCharType="begin"/>
                    </w:r>
                    <w:r>
                      <w:instrText xml:space="preserve"> PAGE   \* MERGEFORMAT </w:instrText>
                    </w:r>
                    <w:r>
                      <w:fldChar w:fldCharType="separate"/>
                    </w:r>
                    <w:r w:rsidR="00C83EF7">
                      <w:t>6</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608BA"/>
    <w:multiLevelType w:val="hybridMultilevel"/>
    <w:tmpl w:val="DDE6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26B4D"/>
    <w:multiLevelType w:val="hybridMultilevel"/>
    <w:tmpl w:val="6DB6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76D4B"/>
    <w:multiLevelType w:val="hybridMultilevel"/>
    <w:tmpl w:val="3C06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B1C50"/>
    <w:multiLevelType w:val="hybridMultilevel"/>
    <w:tmpl w:val="E54E8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34B1F"/>
    <w:multiLevelType w:val="hybridMultilevel"/>
    <w:tmpl w:val="43CEC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D2C3E"/>
    <w:multiLevelType w:val="hybridMultilevel"/>
    <w:tmpl w:val="FAE02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DD35D6"/>
    <w:multiLevelType w:val="hybridMultilevel"/>
    <w:tmpl w:val="01E8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F35305"/>
    <w:multiLevelType w:val="hybridMultilevel"/>
    <w:tmpl w:val="38A2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E23312"/>
    <w:multiLevelType w:val="hybridMultilevel"/>
    <w:tmpl w:val="CCFA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900607">
    <w:abstractNumId w:val="0"/>
  </w:num>
  <w:num w:numId="2" w16cid:durableId="22437524">
    <w:abstractNumId w:val="9"/>
  </w:num>
  <w:num w:numId="3" w16cid:durableId="295569244">
    <w:abstractNumId w:val="9"/>
    <w:lvlOverride w:ilvl="0">
      <w:startOverride w:val="1"/>
    </w:lvlOverride>
  </w:num>
  <w:num w:numId="4" w16cid:durableId="2090730158">
    <w:abstractNumId w:val="1"/>
  </w:num>
  <w:num w:numId="5" w16cid:durableId="583419689">
    <w:abstractNumId w:val="7"/>
  </w:num>
  <w:num w:numId="6" w16cid:durableId="1286277512">
    <w:abstractNumId w:val="10"/>
  </w:num>
  <w:num w:numId="7" w16cid:durableId="350689004">
    <w:abstractNumId w:val="6"/>
  </w:num>
  <w:num w:numId="8" w16cid:durableId="854418512">
    <w:abstractNumId w:val="8"/>
  </w:num>
  <w:num w:numId="9" w16cid:durableId="1949507001">
    <w:abstractNumId w:val="5"/>
  </w:num>
  <w:num w:numId="10" w16cid:durableId="148061725">
    <w:abstractNumId w:val="3"/>
  </w:num>
  <w:num w:numId="11" w16cid:durableId="781455850">
    <w:abstractNumId w:val="11"/>
  </w:num>
  <w:num w:numId="12" w16cid:durableId="143359369">
    <w:abstractNumId w:val="4"/>
  </w:num>
  <w:num w:numId="13" w16cid:durableId="1932885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1BC"/>
    <w:rsid w:val="000450CC"/>
    <w:rsid w:val="000A3665"/>
    <w:rsid w:val="001749D6"/>
    <w:rsid w:val="001A61BC"/>
    <w:rsid w:val="001E4D1E"/>
    <w:rsid w:val="0022130C"/>
    <w:rsid w:val="00246E80"/>
    <w:rsid w:val="00260D96"/>
    <w:rsid w:val="002647A5"/>
    <w:rsid w:val="002F3B57"/>
    <w:rsid w:val="00345F2B"/>
    <w:rsid w:val="003C2C25"/>
    <w:rsid w:val="00400B19"/>
    <w:rsid w:val="00501419"/>
    <w:rsid w:val="00505CBF"/>
    <w:rsid w:val="00554E20"/>
    <w:rsid w:val="00570B7D"/>
    <w:rsid w:val="00582767"/>
    <w:rsid w:val="006537DF"/>
    <w:rsid w:val="006D08C4"/>
    <w:rsid w:val="007A65FE"/>
    <w:rsid w:val="00864595"/>
    <w:rsid w:val="00872D37"/>
    <w:rsid w:val="008B2E76"/>
    <w:rsid w:val="008C3314"/>
    <w:rsid w:val="008C7493"/>
    <w:rsid w:val="008E70C5"/>
    <w:rsid w:val="00932302"/>
    <w:rsid w:val="0094112A"/>
    <w:rsid w:val="00983749"/>
    <w:rsid w:val="00A02DF3"/>
    <w:rsid w:val="00A07CC4"/>
    <w:rsid w:val="00A116D5"/>
    <w:rsid w:val="00A77CAE"/>
    <w:rsid w:val="00AD6542"/>
    <w:rsid w:val="00B5053E"/>
    <w:rsid w:val="00C16005"/>
    <w:rsid w:val="00C513E7"/>
    <w:rsid w:val="00C61C7B"/>
    <w:rsid w:val="00C83EF7"/>
    <w:rsid w:val="00C95BD5"/>
    <w:rsid w:val="00CF727F"/>
    <w:rsid w:val="00D25270"/>
    <w:rsid w:val="00D86C03"/>
    <w:rsid w:val="00F37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C50FD9"/>
  <w15:chartTrackingRefBased/>
  <w15:docId w15:val="{FCDE45A8-91F8-714C-A4B0-EF4DF3FA4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paragraph" w:styleId="Heading3">
    <w:name w:val="heading 3"/>
    <w:basedOn w:val="Normal"/>
    <w:next w:val="Normal"/>
    <w:link w:val="Heading3Char"/>
    <w:uiPriority w:val="9"/>
    <w:unhideWhenUsed/>
    <w:qFormat/>
    <w:rsid w:val="00345F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2F3B57"/>
    <w:pPr>
      <w:ind w:left="720"/>
      <w:contextualSpacing/>
    </w:pPr>
  </w:style>
  <w:style w:type="character" w:customStyle="1" w:styleId="Heading3Char">
    <w:name w:val="Heading 3 Char"/>
    <w:basedOn w:val="DefaultParagraphFont"/>
    <w:link w:val="Heading3"/>
    <w:uiPriority w:val="9"/>
    <w:rsid w:val="00345F2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mie/Documents/Draw.io%20diagrams/Specification%20document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907CE52640204D80D7FB4AADB1768B"/>
        <w:category>
          <w:name w:val="General"/>
          <w:gallery w:val="placeholder"/>
        </w:category>
        <w:types>
          <w:type w:val="bbPlcHdr"/>
        </w:types>
        <w:behaviors>
          <w:behavior w:val="content"/>
        </w:behaviors>
        <w:guid w:val="{98E85C28-2F50-0046-BADF-2BA1933A7E4F}"/>
      </w:docPartPr>
      <w:docPartBody>
        <w:p w:rsidR="00000000" w:rsidRDefault="00000000">
          <w:pPr>
            <w:pStyle w:val="E5907CE52640204D80D7FB4AADB1768B"/>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59A"/>
    <w:rsid w:val="00334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907CE52640204D80D7FB4AADB1768B">
    <w:name w:val="E5907CE52640204D80D7FB4AADB176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E2A5028-FFDE-4D6D-9AC7-3476AD09F3A2}">
  <ds:schemaRefs>
    <ds:schemaRef ds:uri="http://schemas.openxmlformats.org/officeDocument/2006/bibliography"/>
  </ds:schemaRefs>
</ds:datastoreItem>
</file>

<file path=customXml/itemProps2.xml><?xml version="1.0" encoding="utf-8"?>
<ds:datastoreItem xmlns:ds="http://schemas.openxmlformats.org/officeDocument/2006/customXml" ds:itemID="{EE371770-17E6-4153-B66C-5ABDCB7E1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Specification documentation.dotx</Template>
  <TotalTime>28</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Jamie Omondi</cp:lastModifiedBy>
  <cp:revision>11</cp:revision>
  <cp:lastPrinted>2016-12-31T18:16:00Z</cp:lastPrinted>
  <dcterms:created xsi:type="dcterms:W3CDTF">2022-11-14T11:58:00Z</dcterms:created>
  <dcterms:modified xsi:type="dcterms:W3CDTF">2022-11-14T12:51:00Z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